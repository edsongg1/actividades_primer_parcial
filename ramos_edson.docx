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2FA3E" w14:textId="3EE8EF2F" w:rsidR="00587286" w:rsidRDefault="00F554C2">
      <w:pPr>
        <w:pStyle w:val="Nombr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1B76F3" wp14:editId="3E879546">
            <wp:simplePos x="0" y="0"/>
            <wp:positionH relativeFrom="column">
              <wp:posOffset>4302067</wp:posOffset>
            </wp:positionH>
            <wp:positionV relativeFrom="paragraph">
              <wp:posOffset>-1035915</wp:posOffset>
            </wp:positionV>
            <wp:extent cx="2175164" cy="2047213"/>
            <wp:effectExtent l="0" t="0" r="0" b="0"/>
            <wp:wrapNone/>
            <wp:docPr id="426051830" name="Imagen 1" descr="FarmAmigo App - Aplicaciones e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YVPAaMuKD9DPkPIPqIeHAQ_11" descr="FarmAmigo App - Aplicaciones en Google Pla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164" cy="204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286">
        <w:t xml:space="preserve">ramos magueyal edson jair </w:t>
      </w:r>
      <w:r>
        <w:fldChar w:fldCharType="begin"/>
      </w:r>
      <w:r>
        <w:instrText xml:space="preserve"> INCLUDEPICTURE "/Users/edsonramos/Library/Group Containers/UBF8T346G9.ms/WebArchiveCopyPasteTempFiles/com.microsoft.Word/wG6RHLFO6c7fwAAAABJRU5ErkJggg==" \* MERGEFORMATINET </w:instrText>
      </w:r>
      <w:r>
        <w:fldChar w:fldCharType="separate"/>
      </w:r>
      <w:r>
        <w:fldChar w:fldCharType="end"/>
      </w:r>
    </w:p>
    <w:p w14:paraId="2D18F604" w14:textId="5C9BE26A" w:rsidR="00587286" w:rsidRDefault="00587286">
      <w:pPr>
        <w:pStyle w:val="Informacindecontacto"/>
      </w:pPr>
      <w:r>
        <w:t xml:space="preserve">Libertad #10 Chicoloapan de Juárez, MARTES 9 DE SEPT, CIUDAD DE MEXICO </w:t>
      </w:r>
    </w:p>
    <w:p w14:paraId="38B19F2B" w14:textId="4D2ADF33" w:rsidR="00587286" w:rsidRDefault="00587286">
      <w:pPr>
        <w:pStyle w:val="Informacindecontacto"/>
      </w:pPr>
      <w:r>
        <w:t>Edsonjair912a@gmail.com</w:t>
      </w:r>
    </w:p>
    <w:p w14:paraId="1F039471" w14:textId="7B9F67D9" w:rsidR="00587286" w:rsidRDefault="00587286" w:rsidP="00587286">
      <w:pPr>
        <w:pStyle w:val="Informacindecontacto"/>
      </w:pPr>
      <w:r>
        <w:t>5574197096</w:t>
      </w:r>
    </w:p>
    <w:p w14:paraId="237A96E7" w14:textId="5E6297F3" w:rsidR="00F554C2" w:rsidRDefault="00F554C2" w:rsidP="00587286">
      <w:pPr>
        <w:pStyle w:val="Informacindecontacto"/>
      </w:pPr>
      <w:r>
        <w:t>5559215556</w:t>
      </w:r>
    </w:p>
    <w:p w14:paraId="5F02F93E" w14:textId="1193973F" w:rsidR="00F554C2" w:rsidRDefault="00F554C2" w:rsidP="00587286">
      <w:pPr>
        <w:pStyle w:val="Informacindecontacto"/>
      </w:pPr>
      <w:r>
        <w:t>https://farmamigo.com</w:t>
      </w:r>
    </w:p>
    <w:p w14:paraId="65EC3E31" w14:textId="1ECF0ADA" w:rsidR="00000000" w:rsidRDefault="00587286">
      <w:pPr>
        <w:pStyle w:val="Direccin"/>
      </w:pPr>
      <w:r>
        <w:t>RAMOS MONTERROSA RODOLFO</w:t>
      </w:r>
    </w:p>
    <w:p w14:paraId="386F6DAE" w14:textId="052D28D6" w:rsidR="00587286" w:rsidRDefault="00587286">
      <w:pPr>
        <w:pStyle w:val="Direccin"/>
      </w:pPr>
      <w:r>
        <w:t xml:space="preserve">ENTREGA DE MERCANCIA </w:t>
      </w:r>
    </w:p>
    <w:p w14:paraId="5F650593" w14:textId="03924E41" w:rsidR="00587286" w:rsidRDefault="00587286">
      <w:pPr>
        <w:pStyle w:val="Direccin"/>
      </w:pPr>
      <w:r>
        <w:t xml:space="preserve">CLINICA SAN ISIDRO </w:t>
      </w:r>
    </w:p>
    <w:p w14:paraId="4BA9010F" w14:textId="4CF1343F" w:rsidR="00587286" w:rsidRDefault="00587286">
      <w:pPr>
        <w:pStyle w:val="Direccin"/>
      </w:pPr>
      <w:r>
        <w:t xml:space="preserve">CALLE DE LA ROSA, CHICOLOAPAN DE JUAREZ </w:t>
      </w:r>
    </w:p>
    <w:p w14:paraId="0BCF698E" w14:textId="2D4E15D4" w:rsidR="00587286" w:rsidRDefault="00587286">
      <w:pPr>
        <w:pStyle w:val="Direccin"/>
      </w:pPr>
      <w:r>
        <w:t>EDO MEX, CP 56373</w:t>
      </w:r>
    </w:p>
    <w:p w14:paraId="331ADCBB" w14:textId="4E324B4A" w:rsidR="00000000" w:rsidRDefault="00587286">
      <w:pPr>
        <w:pStyle w:val="Saludo"/>
      </w:pPr>
      <w:r>
        <w:t>ESTIMADO DR RODOLFO RAMOS:</w:t>
      </w:r>
    </w:p>
    <w:p w14:paraId="20E59085" w14:textId="68431C4F" w:rsidR="00000000" w:rsidRPr="00F554C2" w:rsidRDefault="00587286" w:rsidP="00587286">
      <w:pPr>
        <w:rPr>
          <w:sz w:val="28"/>
          <w:szCs w:val="28"/>
        </w:rPr>
      </w:pPr>
      <w:r w:rsidRPr="00F554C2">
        <w:rPr>
          <w:sz w:val="28"/>
          <w:szCs w:val="28"/>
        </w:rPr>
        <w:t>Por este medio me dirijo a usted para poder cuadrar la entrega de la mercancía comprada por la clínica SAN ISIDRO S.A., esto con el fin de no tener contratiempos y poder realizarlo de manera asertiva, me gustaría saber que día y en que horario podría recibir su mercancía</w:t>
      </w:r>
      <w:r w:rsidR="00F554C2">
        <w:rPr>
          <w:sz w:val="28"/>
          <w:szCs w:val="28"/>
        </w:rPr>
        <w:t>, sin más por el momento le envió un cordial saludo.</w:t>
      </w:r>
    </w:p>
    <w:p w14:paraId="1087A73F" w14:textId="0B76BDC6" w:rsidR="00000000" w:rsidRDefault="00000000" w:rsidP="00F554C2">
      <w:sdt>
        <w:sdtPr>
          <w:id w:val="-278875100"/>
          <w:placeholder>
            <w:docPart w:val="FD3A2444B4408C48ABDE6282A18607BD"/>
          </w:placeholder>
          <w:temporary/>
          <w:showingPlcHdr/>
        </w:sdtPr>
        <w:sdtContent>
          <w:r>
            <w:t>Atentamente,</w:t>
          </w:r>
        </w:sdtContent>
      </w:sdt>
    </w:p>
    <w:p w14:paraId="70F3C8BA" w14:textId="25B3E2AF" w:rsidR="00F554C2" w:rsidRDefault="00F554C2" w:rsidP="00F554C2">
      <w:r>
        <w:t xml:space="preserve">LIC. RAMOS EDSON. </w:t>
      </w:r>
    </w:p>
    <w:p w14:paraId="4AE0D10F" w14:textId="4760B02F" w:rsidR="00F554C2" w:rsidRDefault="00F554C2" w:rsidP="00F554C2">
      <w:r>
        <w:t xml:space="preserve">FARMAMIGO S.A. </w:t>
      </w:r>
    </w:p>
    <w:sectPr w:rsidR="00F554C2">
      <w:headerReference w:type="default" r:id="rId8"/>
      <w:footerReference w:type="default" r:id="rId9"/>
      <w:headerReference w:type="first" r:id="rId10"/>
      <w:pgSz w:w="11907" w:h="1683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B7485" w14:textId="77777777" w:rsidR="00ED4EF2" w:rsidRDefault="00ED4EF2">
      <w:pPr>
        <w:spacing w:after="0" w:line="240" w:lineRule="auto"/>
      </w:pPr>
      <w:r>
        <w:separator/>
      </w:r>
    </w:p>
  </w:endnote>
  <w:endnote w:type="continuationSeparator" w:id="0">
    <w:p w14:paraId="13BF0940" w14:textId="77777777" w:rsidR="00ED4EF2" w:rsidRDefault="00ED4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C3BF54" w14:textId="77777777" w:rsidR="00000000" w:rsidRDefault="00000000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FF189" w14:textId="77777777" w:rsidR="00ED4EF2" w:rsidRDefault="00ED4EF2">
      <w:pPr>
        <w:spacing w:after="0" w:line="240" w:lineRule="auto"/>
      </w:pPr>
      <w:r>
        <w:separator/>
      </w:r>
    </w:p>
  </w:footnote>
  <w:footnote w:type="continuationSeparator" w:id="0">
    <w:p w14:paraId="01C51F9C" w14:textId="77777777" w:rsidR="00ED4EF2" w:rsidRDefault="00ED4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F0C42" w14:textId="77777777" w:rsidR="00000000" w:rsidRDefault="00000000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F0355A0" wp14:editId="7DF8C18A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6090A" id="Group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9BA24" w14:textId="77777777" w:rsidR="00000000" w:rsidRDefault="00000000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25C7AA" wp14:editId="03699A4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5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BCBBB3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">
              <v:rect id="Rectángulo 5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9139917">
    <w:abstractNumId w:val="9"/>
  </w:num>
  <w:num w:numId="2" w16cid:durableId="970289208">
    <w:abstractNumId w:val="7"/>
  </w:num>
  <w:num w:numId="3" w16cid:durableId="1499036431">
    <w:abstractNumId w:val="6"/>
  </w:num>
  <w:num w:numId="4" w16cid:durableId="1157722041">
    <w:abstractNumId w:val="5"/>
  </w:num>
  <w:num w:numId="5" w16cid:durableId="534854638">
    <w:abstractNumId w:val="4"/>
  </w:num>
  <w:num w:numId="6" w16cid:durableId="715273355">
    <w:abstractNumId w:val="8"/>
  </w:num>
  <w:num w:numId="7" w16cid:durableId="1681927435">
    <w:abstractNumId w:val="3"/>
  </w:num>
  <w:num w:numId="8" w16cid:durableId="778574054">
    <w:abstractNumId w:val="2"/>
  </w:num>
  <w:num w:numId="9" w16cid:durableId="453409719">
    <w:abstractNumId w:val="1"/>
  </w:num>
  <w:num w:numId="10" w16cid:durableId="104228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86"/>
    <w:rsid w:val="00587286"/>
    <w:rsid w:val="00B74AFA"/>
    <w:rsid w:val="00B97F2E"/>
    <w:rsid w:val="00ED4EF2"/>
    <w:rsid w:val="00F5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0A58"/>
  <w15:docId w15:val="{A41624F7-9F9A-F547-9F4E-CB3E2901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E0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Fecha">
    <w:name w:val="Date"/>
    <w:basedOn w:val="Normal"/>
    <w:link w:val="FechaCar"/>
    <w:uiPriority w:val="3"/>
    <w:qFormat/>
    <w:pPr>
      <w:spacing w:line="240" w:lineRule="auto"/>
    </w:pPr>
    <w:rPr>
      <w:b/>
      <w:spacing w:val="21"/>
    </w:rPr>
  </w:style>
  <w:style w:type="paragraph" w:styleId="Ttulo">
    <w:name w:val="Title"/>
    <w:basedOn w:val="Normal"/>
    <w:link w:val="TtuloC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FechaCar">
    <w:name w:val="Fecha Car"/>
    <w:basedOn w:val="Fuentedeprrafopredeter"/>
    <w:link w:val="Fecha"/>
    <w:uiPriority w:val="3"/>
    <w:rPr>
      <w:b/>
      <w:spacing w:val="21"/>
    </w:rPr>
  </w:style>
  <w:style w:type="paragraph" w:styleId="Firma">
    <w:name w:val="Signature"/>
    <w:basedOn w:val="Normal"/>
    <w:link w:val="FirmaC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FirmaCar">
    <w:name w:val="Firma Car"/>
    <w:basedOn w:val="Fuentedeprrafopredeter"/>
    <w:link w:val="Firma"/>
    <w:uiPriority w:val="7"/>
    <w:rPr>
      <w:b/>
      <w:spacing w:val="21"/>
    </w:rPr>
  </w:style>
  <w:style w:type="paragraph" w:styleId="Saludo">
    <w:name w:val="Salutation"/>
    <w:basedOn w:val="Normal"/>
    <w:next w:val="Normal"/>
    <w:link w:val="SaludoC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ombre">
    <w:name w:val="Nombre"/>
    <w:basedOn w:val="Normal"/>
    <w:link w:val="NombreC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paragraph" w:customStyle="1" w:styleId="Direccin">
    <w:name w:val="Dirección"/>
    <w:basedOn w:val="Normal"/>
    <w:link w:val="DireccinCar"/>
    <w:uiPriority w:val="4"/>
    <w:qFormat/>
    <w:pPr>
      <w:spacing w:line="240" w:lineRule="auto"/>
      <w:contextualSpacing/>
    </w:pPr>
  </w:style>
  <w:style w:type="character" w:customStyle="1" w:styleId="DireccinCar">
    <w:name w:val="Dirección Car"/>
    <w:basedOn w:val="Fuentedeprrafopredeter"/>
    <w:link w:val="Direccin"/>
    <w:uiPriority w:val="4"/>
  </w:style>
  <w:style w:type="character" w:customStyle="1" w:styleId="SaludoCar">
    <w:name w:val="Saludo Car"/>
    <w:basedOn w:val="Fuentedeprrafopredeter"/>
    <w:link w:val="Saludo"/>
    <w:uiPriority w:val="5"/>
    <w:rPr>
      <w:b/>
      <w:spacing w:val="21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i/>
      <w:szCs w:val="24"/>
    </w:rPr>
  </w:style>
  <w:style w:type="character" w:styleId="Hipervnculo">
    <w:name w:val="Hyperlink"/>
    <w:basedOn w:val="Fuentedeprrafopredeter"/>
    <w:uiPriority w:val="99"/>
    <w:unhideWhenUsed/>
    <w:rsid w:val="00587286"/>
    <w:rPr>
      <w:color w:val="3D859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7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dsonramos/Library/Containers/com.microsoft.Word/Data/Library/Application%20Support/Microsoft/Office/16.0/DTS/es-MX%7b6638002A-153E-2545-A3EF-4FBCC31A6739%7d/%7b797F2E07-9294-C243-B52D-9F1ED2C31835%7dtf10002080_ma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D3A2444B4408C48ABDE6282A1860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3326E-C7F9-304D-B5BE-B869722A3FA4}"/>
      </w:docPartPr>
      <w:docPartBody>
        <w:p w:rsidR="00000000" w:rsidRDefault="00000000">
          <w:pPr>
            <w:pStyle w:val="FD3A2444B4408C48ABDE6282A18607BD"/>
          </w:pPr>
          <w:r>
            <w:t>Atentamente,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28"/>
    <w:rsid w:val="00B97F2E"/>
    <w:rsid w:val="00D2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BAD770271B54344A57AF0E3B955EC95">
    <w:name w:val="2BAD770271B54344A57AF0E3B955EC95"/>
  </w:style>
  <w:style w:type="paragraph" w:customStyle="1" w:styleId="BB447C348BC0B84AB172E8773D89E120">
    <w:name w:val="BB447C348BC0B84AB172E8773D89E120"/>
  </w:style>
  <w:style w:type="paragraph" w:customStyle="1" w:styleId="172491E7D57C094783140DA597DD6DB7">
    <w:name w:val="172491E7D57C094783140DA597DD6DB7"/>
  </w:style>
  <w:style w:type="paragraph" w:customStyle="1" w:styleId="D072B3CFC033864FBB1EBB4E930F29F7">
    <w:name w:val="D072B3CFC033864FBB1EBB4E930F29F7"/>
  </w:style>
  <w:style w:type="paragraph" w:customStyle="1" w:styleId="2EF82C4037DFEE4BBDB5011813E41C96">
    <w:name w:val="2EF82C4037DFEE4BBDB5011813E41C96"/>
  </w:style>
  <w:style w:type="paragraph" w:customStyle="1" w:styleId="51445C6D622043478D4C5DCCD6E59D9B">
    <w:name w:val="51445C6D622043478D4C5DCCD6E59D9B"/>
  </w:style>
  <w:style w:type="paragraph" w:customStyle="1" w:styleId="FD3A2444B4408C48ABDE6282A18607BD">
    <w:name w:val="FD3A2444B4408C48ABDE6282A18607BD"/>
  </w:style>
  <w:style w:type="paragraph" w:customStyle="1" w:styleId="79F77B4AB2CC34428AF3215BBF4E6FEE">
    <w:name w:val="79F77B4AB2CC34428AF3215BBF4E6F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sencilla.dotx</Template>
  <TotalTime>17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Ramos</dc:creator>
  <cp:lastModifiedBy>Rodolfo Axel Ramos Magueyal</cp:lastModifiedBy>
  <cp:revision>1</cp:revision>
  <dcterms:created xsi:type="dcterms:W3CDTF">2025-09-09T16:04:00Z</dcterms:created>
  <dcterms:modified xsi:type="dcterms:W3CDTF">2025-09-09T16:25:00Z</dcterms:modified>
</cp:coreProperties>
</file>